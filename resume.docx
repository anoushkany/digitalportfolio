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23B0E" w14:textId="04D85AA2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6D8BFE4F" wp14:editId="6C62071C">
                <wp:simplePos x="0" y="0"/>
                <wp:positionH relativeFrom="page">
                  <wp:posOffset>8732520</wp:posOffset>
                </wp:positionH>
                <wp:positionV relativeFrom="paragraph">
                  <wp:posOffset>3232785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D6FD" id="Rectangle 3" o:spid="_x0000_s1026" alt="&quot;&quot;" style="position:absolute;margin-left:687.6pt;margin-top:254.5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93"/>
        <w:gridCol w:w="2485"/>
        <w:gridCol w:w="1720"/>
        <w:gridCol w:w="473"/>
        <w:gridCol w:w="1685"/>
        <w:gridCol w:w="440"/>
        <w:gridCol w:w="1333"/>
        <w:gridCol w:w="17"/>
        <w:gridCol w:w="2451"/>
        <w:gridCol w:w="359"/>
      </w:tblGrid>
      <w:tr w:rsidR="007E281F" w14:paraId="5824029C" w14:textId="77777777" w:rsidTr="006B512B">
        <w:tc>
          <w:tcPr>
            <w:tcW w:w="993" w:type="dxa"/>
          </w:tcPr>
          <w:p w14:paraId="0690465B" w14:textId="77777777" w:rsidR="00166F4D" w:rsidRDefault="00166F4D" w:rsidP="000F44F8"/>
        </w:tc>
        <w:tc>
          <w:tcPr>
            <w:tcW w:w="10604" w:type="dxa"/>
            <w:gridSpan w:val="8"/>
          </w:tcPr>
          <w:p w14:paraId="67E7C25C" w14:textId="363EF6B2" w:rsidR="00166F4D" w:rsidRDefault="00081287" w:rsidP="000F44F8">
            <w:pPr>
              <w:pStyle w:val="Title"/>
            </w:pPr>
            <w:r>
              <w:t>anoushka.n</w:t>
            </w:r>
          </w:p>
        </w:tc>
        <w:tc>
          <w:tcPr>
            <w:tcW w:w="359" w:type="dxa"/>
          </w:tcPr>
          <w:p w14:paraId="41183131" w14:textId="77777777" w:rsidR="00166F4D" w:rsidRDefault="00166F4D" w:rsidP="000F44F8"/>
        </w:tc>
      </w:tr>
      <w:tr w:rsidR="006B512B" w14:paraId="3A88DC40" w14:textId="77777777" w:rsidTr="00D40281">
        <w:tc>
          <w:tcPr>
            <w:tcW w:w="993" w:type="dxa"/>
          </w:tcPr>
          <w:p w14:paraId="78850464" w14:textId="77777777" w:rsidR="00166F4D" w:rsidRDefault="00166F4D" w:rsidP="000F44F8"/>
        </w:tc>
        <w:tc>
          <w:tcPr>
            <w:tcW w:w="4205" w:type="dxa"/>
            <w:gridSpan w:val="2"/>
            <w:tcBorders>
              <w:bottom w:val="single" w:sz="4" w:space="0" w:color="auto"/>
            </w:tcBorders>
          </w:tcPr>
          <w:p w14:paraId="22067BD9" w14:textId="77777777" w:rsidR="00166F4D" w:rsidRDefault="00166F4D" w:rsidP="000F44F8"/>
        </w:tc>
        <w:tc>
          <w:tcPr>
            <w:tcW w:w="473" w:type="dxa"/>
            <w:tcBorders>
              <w:bottom w:val="single" w:sz="4" w:space="0" w:color="auto"/>
            </w:tcBorders>
          </w:tcPr>
          <w:p w14:paraId="6DC9EFB3" w14:textId="77777777" w:rsidR="00166F4D" w:rsidRDefault="00166F4D" w:rsidP="000F44F8"/>
        </w:tc>
        <w:tc>
          <w:tcPr>
            <w:tcW w:w="3458" w:type="dxa"/>
            <w:gridSpan w:val="3"/>
            <w:tcBorders>
              <w:bottom w:val="single" w:sz="4" w:space="0" w:color="auto"/>
            </w:tcBorders>
          </w:tcPr>
          <w:p w14:paraId="76FD84E2" w14:textId="77777777" w:rsidR="00166F4D" w:rsidRDefault="00166F4D" w:rsidP="000F44F8"/>
        </w:tc>
        <w:tc>
          <w:tcPr>
            <w:tcW w:w="2468" w:type="dxa"/>
            <w:gridSpan w:val="2"/>
            <w:tcBorders>
              <w:bottom w:val="single" w:sz="4" w:space="0" w:color="auto"/>
            </w:tcBorders>
          </w:tcPr>
          <w:p w14:paraId="76DFD0CD" w14:textId="77777777" w:rsidR="00166F4D" w:rsidRDefault="00166F4D" w:rsidP="000F44F8"/>
        </w:tc>
        <w:tc>
          <w:tcPr>
            <w:tcW w:w="359" w:type="dxa"/>
          </w:tcPr>
          <w:p w14:paraId="035A4EAC" w14:textId="77777777" w:rsidR="00166F4D" w:rsidRDefault="00166F4D" w:rsidP="000F44F8"/>
        </w:tc>
      </w:tr>
      <w:tr w:rsidR="007E281F" w14:paraId="3E7C090D" w14:textId="77777777" w:rsidTr="006B512B">
        <w:trPr>
          <w:trHeight w:val="665"/>
        </w:trPr>
        <w:tc>
          <w:tcPr>
            <w:tcW w:w="993" w:type="dxa"/>
          </w:tcPr>
          <w:p w14:paraId="2F764CD5" w14:textId="77777777" w:rsidR="00166F4D" w:rsidRDefault="00166F4D" w:rsidP="000F44F8"/>
        </w:tc>
        <w:tc>
          <w:tcPr>
            <w:tcW w:w="1060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E4917" w14:textId="6B598C1A" w:rsidR="00166F4D" w:rsidRDefault="00192252" w:rsidP="00192252">
            <w:pPr>
              <w:pStyle w:val="Subtitle"/>
              <w:jc w:val="left"/>
            </w:pPr>
            <w:r>
              <w:t xml:space="preserve">                                            WEB DEVELOPMENT AND TECHNICAL JOBS</w:t>
            </w:r>
          </w:p>
        </w:tc>
        <w:tc>
          <w:tcPr>
            <w:tcW w:w="359" w:type="dxa"/>
          </w:tcPr>
          <w:p w14:paraId="69F6DCA8" w14:textId="77777777" w:rsidR="00166F4D" w:rsidRDefault="00166F4D" w:rsidP="000F44F8"/>
        </w:tc>
      </w:tr>
      <w:tr w:rsidR="006B512B" w14:paraId="2AADDBF0" w14:textId="77777777" w:rsidTr="00D40281">
        <w:trPr>
          <w:trHeight w:val="350"/>
        </w:trPr>
        <w:tc>
          <w:tcPr>
            <w:tcW w:w="993" w:type="dxa"/>
          </w:tcPr>
          <w:p w14:paraId="37740067" w14:textId="77777777" w:rsidR="00166F4D" w:rsidRDefault="00166F4D" w:rsidP="000F44F8"/>
        </w:tc>
        <w:tc>
          <w:tcPr>
            <w:tcW w:w="4205" w:type="dxa"/>
            <w:gridSpan w:val="2"/>
            <w:tcBorders>
              <w:top w:val="single" w:sz="4" w:space="0" w:color="auto"/>
            </w:tcBorders>
          </w:tcPr>
          <w:p w14:paraId="78405099" w14:textId="77777777" w:rsidR="00166F4D" w:rsidRDefault="00166F4D" w:rsidP="000F44F8"/>
        </w:tc>
        <w:tc>
          <w:tcPr>
            <w:tcW w:w="473" w:type="dxa"/>
            <w:tcBorders>
              <w:top w:val="single" w:sz="4" w:space="0" w:color="auto"/>
            </w:tcBorders>
          </w:tcPr>
          <w:p w14:paraId="5660EDF9" w14:textId="77777777" w:rsidR="00166F4D" w:rsidRDefault="00166F4D" w:rsidP="000F44F8"/>
        </w:tc>
        <w:tc>
          <w:tcPr>
            <w:tcW w:w="3458" w:type="dxa"/>
            <w:gridSpan w:val="3"/>
            <w:tcBorders>
              <w:top w:val="single" w:sz="4" w:space="0" w:color="auto"/>
            </w:tcBorders>
          </w:tcPr>
          <w:p w14:paraId="5F9654FA" w14:textId="77777777" w:rsidR="00166F4D" w:rsidRDefault="00166F4D" w:rsidP="000F44F8"/>
        </w:tc>
        <w:tc>
          <w:tcPr>
            <w:tcW w:w="2468" w:type="dxa"/>
            <w:gridSpan w:val="2"/>
            <w:tcBorders>
              <w:top w:val="single" w:sz="4" w:space="0" w:color="auto"/>
            </w:tcBorders>
          </w:tcPr>
          <w:p w14:paraId="2546EDC3" w14:textId="77777777" w:rsidR="00166F4D" w:rsidRDefault="00166F4D" w:rsidP="000F44F8"/>
        </w:tc>
        <w:tc>
          <w:tcPr>
            <w:tcW w:w="359" w:type="dxa"/>
          </w:tcPr>
          <w:p w14:paraId="2D1C1DBE" w14:textId="77777777" w:rsidR="00166F4D" w:rsidRDefault="00166F4D" w:rsidP="000F44F8"/>
        </w:tc>
      </w:tr>
      <w:tr w:rsidR="006276B7" w14:paraId="2F387747" w14:textId="77777777" w:rsidTr="00D40281">
        <w:trPr>
          <w:trHeight w:val="405"/>
        </w:trPr>
        <w:tc>
          <w:tcPr>
            <w:tcW w:w="993" w:type="dxa"/>
          </w:tcPr>
          <w:p w14:paraId="6ADB5ED3" w14:textId="77777777" w:rsidR="00166F4D" w:rsidRDefault="00166F4D" w:rsidP="000F44F8"/>
        </w:tc>
        <w:tc>
          <w:tcPr>
            <w:tcW w:w="2485" w:type="dxa"/>
            <w:tcBorders>
              <w:bottom w:val="single" w:sz="4" w:space="0" w:color="auto"/>
            </w:tcBorders>
          </w:tcPr>
          <w:p w14:paraId="7CD1C048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10E5DAC7690641CC85A218393A808EBD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0" w:type="dxa"/>
          </w:tcPr>
          <w:p w14:paraId="15CA7F46" w14:textId="77777777" w:rsidR="00166F4D" w:rsidRDefault="00166F4D" w:rsidP="000F44F8">
            <w:pPr>
              <w:pStyle w:val="Heading1"/>
            </w:pPr>
          </w:p>
        </w:tc>
        <w:tc>
          <w:tcPr>
            <w:tcW w:w="473" w:type="dxa"/>
          </w:tcPr>
          <w:p w14:paraId="14815050" w14:textId="77777777" w:rsidR="00166F4D" w:rsidRDefault="00166F4D" w:rsidP="000F44F8"/>
        </w:tc>
        <w:tc>
          <w:tcPr>
            <w:tcW w:w="1685" w:type="dxa"/>
            <w:tcBorders>
              <w:bottom w:val="single" w:sz="4" w:space="0" w:color="auto"/>
            </w:tcBorders>
          </w:tcPr>
          <w:p w14:paraId="3FF2C329" w14:textId="676B0C39" w:rsidR="00166F4D" w:rsidRDefault="00081287" w:rsidP="00166F4D">
            <w:pPr>
              <w:pStyle w:val="Heading1"/>
            </w:pPr>
            <w:r>
              <w:t>PROFILE</w:t>
            </w:r>
          </w:p>
        </w:tc>
        <w:tc>
          <w:tcPr>
            <w:tcW w:w="1790" w:type="dxa"/>
            <w:gridSpan w:val="3"/>
          </w:tcPr>
          <w:p w14:paraId="5F35DB47" w14:textId="77777777" w:rsidR="00166F4D" w:rsidRDefault="00166F4D" w:rsidP="00166F4D">
            <w:pPr>
              <w:pStyle w:val="Heading1"/>
            </w:pPr>
          </w:p>
        </w:tc>
        <w:tc>
          <w:tcPr>
            <w:tcW w:w="2451" w:type="dxa"/>
          </w:tcPr>
          <w:p w14:paraId="302A1566" w14:textId="77777777" w:rsidR="00166F4D" w:rsidRDefault="00166F4D" w:rsidP="000F44F8"/>
        </w:tc>
        <w:tc>
          <w:tcPr>
            <w:tcW w:w="359" w:type="dxa"/>
          </w:tcPr>
          <w:p w14:paraId="5983C564" w14:textId="77777777" w:rsidR="00166F4D" w:rsidRDefault="00166F4D" w:rsidP="000F44F8"/>
        </w:tc>
      </w:tr>
      <w:tr w:rsidR="00D40281" w14:paraId="23B59827" w14:textId="77777777" w:rsidTr="00D40281">
        <w:trPr>
          <w:trHeight w:val="3140"/>
        </w:trPr>
        <w:tc>
          <w:tcPr>
            <w:tcW w:w="993" w:type="dxa"/>
          </w:tcPr>
          <w:p w14:paraId="2444B27D" w14:textId="77777777" w:rsidR="00166F4D" w:rsidRDefault="00166F4D" w:rsidP="006B512B">
            <w:pPr>
              <w:pStyle w:val="ListParagraph"/>
              <w:ind w:left="720"/>
            </w:pPr>
          </w:p>
        </w:tc>
        <w:tc>
          <w:tcPr>
            <w:tcW w:w="4205" w:type="dxa"/>
            <w:gridSpan w:val="2"/>
          </w:tcPr>
          <w:p w14:paraId="48019836" w14:textId="035BE1D3" w:rsidR="00081287" w:rsidRDefault="006B512B" w:rsidP="000F44F8">
            <w:pPr>
              <w:pStyle w:val="Heading2"/>
            </w:pPr>
            <w:proofErr w:type="spellStart"/>
            <w:r>
              <w:t>Avadi</w:t>
            </w:r>
            <w:proofErr w:type="spellEnd"/>
            <w:r>
              <w:t>, Chennai-600071</w:t>
            </w:r>
          </w:p>
          <w:p w14:paraId="63116051" w14:textId="77777777" w:rsidR="006B512B" w:rsidRDefault="00081287" w:rsidP="000F44F8">
            <w:pPr>
              <w:pStyle w:val="Heading2"/>
            </w:pPr>
            <w:r>
              <w:t>9043685052</w:t>
            </w:r>
          </w:p>
          <w:p w14:paraId="24693309" w14:textId="59CB3086" w:rsidR="00166F4D" w:rsidRPr="002D6898" w:rsidRDefault="00081287" w:rsidP="000F44F8">
            <w:pPr>
              <w:pStyle w:val="Heading2"/>
            </w:pPr>
            <w:r>
              <w:t>www.linkedin.com/in/anoushka</w:t>
            </w:r>
            <w:r w:rsidR="006B512B">
              <w:t>n</w:t>
            </w:r>
            <w:r>
              <w:t>y</w:t>
            </w:r>
          </w:p>
          <w:p w14:paraId="11D89B19" w14:textId="4C358684" w:rsidR="00166F4D" w:rsidRDefault="006B512B" w:rsidP="000F44F8">
            <w:pPr>
              <w:pStyle w:val="Heading2"/>
            </w:pPr>
            <w:hyperlink r:id="rId11" w:history="1">
              <w:r w:rsidRPr="00A827A0">
                <w:rPr>
                  <w:rStyle w:val="Hyperlink"/>
                </w:rPr>
                <w:t>anoushkany86@gmail.com</w:t>
              </w:r>
            </w:hyperlink>
          </w:p>
          <w:p w14:paraId="6FB0158C" w14:textId="77777777" w:rsidR="006B512B" w:rsidRDefault="006B512B" w:rsidP="006B512B"/>
          <w:p w14:paraId="48ED7B0F" w14:textId="77777777" w:rsidR="006B512B" w:rsidRDefault="006B512B" w:rsidP="006B512B">
            <w:pPr>
              <w:rPr>
                <w:b/>
                <w:bCs/>
                <w:u w:val="single"/>
              </w:rPr>
            </w:pPr>
            <w:r w:rsidRPr="006B512B">
              <w:rPr>
                <w:b/>
                <w:bCs/>
                <w:u w:val="single"/>
              </w:rPr>
              <w:t>SOFT SKILLS</w:t>
            </w:r>
          </w:p>
          <w:p w14:paraId="66927A9B" w14:textId="77777777" w:rsidR="006B512B" w:rsidRPr="006B512B" w:rsidRDefault="006B512B" w:rsidP="006B512B">
            <w:pPr>
              <w:pStyle w:val="ListParagraph"/>
              <w:numPr>
                <w:ilvl w:val="0"/>
                <w:numId w:val="19"/>
              </w:numPr>
            </w:pPr>
            <w:r w:rsidRPr="006B512B">
              <w:t>Adaptability and flexibility.</w:t>
            </w:r>
          </w:p>
          <w:p w14:paraId="72D7B636" w14:textId="5544F0EF" w:rsidR="006B512B" w:rsidRPr="006B512B" w:rsidRDefault="006B512B" w:rsidP="006B512B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u w:val="single"/>
              </w:rPr>
            </w:pPr>
            <w:r w:rsidRPr="006B512B">
              <w:t xml:space="preserve">Critical thinking and </w:t>
            </w:r>
            <w:proofErr w:type="gramStart"/>
            <w:r w:rsidRPr="006B512B">
              <w:t>problem solving</w:t>
            </w:r>
            <w:proofErr w:type="gramEnd"/>
            <w:r w:rsidRPr="006B512B">
              <w:t xml:space="preserve"> ability</w:t>
            </w:r>
          </w:p>
        </w:tc>
        <w:tc>
          <w:tcPr>
            <w:tcW w:w="473" w:type="dxa"/>
          </w:tcPr>
          <w:p w14:paraId="58761C91" w14:textId="77777777" w:rsidR="00166F4D" w:rsidRDefault="00166F4D" w:rsidP="000F44F8"/>
        </w:tc>
        <w:tc>
          <w:tcPr>
            <w:tcW w:w="5926" w:type="dxa"/>
            <w:gridSpan w:val="5"/>
          </w:tcPr>
          <w:p w14:paraId="0A6538C7" w14:textId="77777777" w:rsidR="00081287" w:rsidRDefault="00081287" w:rsidP="000F44F8"/>
          <w:p w14:paraId="7608F647" w14:textId="77777777" w:rsidR="00081287" w:rsidRDefault="00081287" w:rsidP="000F44F8"/>
          <w:p w14:paraId="4CAAD84D" w14:textId="77777777" w:rsidR="00166F4D" w:rsidRDefault="00081287" w:rsidP="000F44F8">
            <w:r>
              <w:t>Computer science enthusiast with a strong background in programming and data analysis. Seeking a role to apply technical skills and drive innovation. Committed to continuous learning and contributing to impactful projects.</w:t>
            </w:r>
          </w:p>
          <w:p w14:paraId="0BBA7EBB" w14:textId="77777777" w:rsidR="00D40281" w:rsidRDefault="00D40281" w:rsidP="000F44F8"/>
          <w:p w14:paraId="4632D6B2" w14:textId="6CED2B11" w:rsidR="00D40281" w:rsidRDefault="00D40281" w:rsidP="000F44F8">
            <w:r w:rsidRPr="00D40281">
              <w:rPr>
                <w:b/>
                <w:bCs/>
              </w:rPr>
              <w:t>NOTE</w:t>
            </w:r>
            <w:r>
              <w:t>: Completed 2 semesters (UG) without any arrears.</w:t>
            </w:r>
          </w:p>
        </w:tc>
        <w:tc>
          <w:tcPr>
            <w:tcW w:w="359" w:type="dxa"/>
          </w:tcPr>
          <w:p w14:paraId="27633359" w14:textId="77777777" w:rsidR="00166F4D" w:rsidRDefault="00166F4D" w:rsidP="000F44F8"/>
        </w:tc>
      </w:tr>
      <w:tr w:rsidR="006276B7" w14:paraId="7F538219" w14:textId="77777777" w:rsidTr="00D40281">
        <w:trPr>
          <w:trHeight w:val="423"/>
        </w:trPr>
        <w:tc>
          <w:tcPr>
            <w:tcW w:w="993" w:type="dxa"/>
          </w:tcPr>
          <w:p w14:paraId="089ADA33" w14:textId="77777777" w:rsidR="00166F4D" w:rsidRDefault="00166F4D" w:rsidP="000F44F8"/>
        </w:tc>
        <w:tc>
          <w:tcPr>
            <w:tcW w:w="2485" w:type="dxa"/>
            <w:tcBorders>
              <w:bottom w:val="single" w:sz="4" w:space="0" w:color="auto"/>
            </w:tcBorders>
          </w:tcPr>
          <w:p w14:paraId="37B19BB0" w14:textId="6C533056" w:rsidR="00166F4D" w:rsidRDefault="006B512B" w:rsidP="000F44F8">
            <w:pPr>
              <w:pStyle w:val="Heading1"/>
            </w:pPr>
            <w:r>
              <w:t>TECHNICAL SKILLS</w:t>
            </w:r>
          </w:p>
        </w:tc>
        <w:tc>
          <w:tcPr>
            <w:tcW w:w="1720" w:type="dxa"/>
          </w:tcPr>
          <w:p w14:paraId="33AE7B84" w14:textId="77777777" w:rsidR="00166F4D" w:rsidRDefault="00166F4D" w:rsidP="000F44F8">
            <w:pPr>
              <w:pStyle w:val="Heading1"/>
            </w:pPr>
          </w:p>
        </w:tc>
        <w:tc>
          <w:tcPr>
            <w:tcW w:w="473" w:type="dxa"/>
          </w:tcPr>
          <w:p w14:paraId="47C542DB" w14:textId="77777777" w:rsidR="00166F4D" w:rsidRDefault="00166F4D" w:rsidP="000F44F8"/>
        </w:tc>
        <w:tc>
          <w:tcPr>
            <w:tcW w:w="2125" w:type="dxa"/>
            <w:gridSpan w:val="2"/>
            <w:tcBorders>
              <w:bottom w:val="single" w:sz="4" w:space="0" w:color="auto"/>
            </w:tcBorders>
          </w:tcPr>
          <w:p w14:paraId="75A2A578" w14:textId="77777777" w:rsidR="00166F4D" w:rsidRDefault="00000000" w:rsidP="00166F4D">
            <w:pPr>
              <w:pStyle w:val="Heading1"/>
            </w:pPr>
            <w:sdt>
              <w:sdtPr>
                <w:id w:val="1888525358"/>
                <w:placeholder>
                  <w:docPart w:val="AD58D87D1AE34BCA839517987EC4ED16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350" w:type="dxa"/>
            <w:gridSpan w:val="2"/>
          </w:tcPr>
          <w:p w14:paraId="7BB2EB98" w14:textId="77777777" w:rsidR="00166F4D" w:rsidRDefault="00166F4D" w:rsidP="00166F4D">
            <w:pPr>
              <w:pStyle w:val="Heading1"/>
            </w:pPr>
          </w:p>
        </w:tc>
        <w:tc>
          <w:tcPr>
            <w:tcW w:w="2451" w:type="dxa"/>
          </w:tcPr>
          <w:p w14:paraId="1A0521EE" w14:textId="77777777" w:rsidR="00166F4D" w:rsidRDefault="00166F4D" w:rsidP="000F44F8"/>
        </w:tc>
        <w:tc>
          <w:tcPr>
            <w:tcW w:w="359" w:type="dxa"/>
          </w:tcPr>
          <w:p w14:paraId="51F356BD" w14:textId="77777777" w:rsidR="00166F4D" w:rsidRDefault="00166F4D" w:rsidP="000F44F8"/>
        </w:tc>
      </w:tr>
      <w:tr w:rsidR="00D40281" w14:paraId="705A49F3" w14:textId="77777777" w:rsidTr="00D40281">
        <w:trPr>
          <w:trHeight w:val="2978"/>
        </w:trPr>
        <w:tc>
          <w:tcPr>
            <w:tcW w:w="993" w:type="dxa"/>
          </w:tcPr>
          <w:p w14:paraId="41B2F96F" w14:textId="77777777" w:rsidR="00166F4D" w:rsidRDefault="00166F4D" w:rsidP="000F44F8"/>
        </w:tc>
        <w:tc>
          <w:tcPr>
            <w:tcW w:w="4205" w:type="dxa"/>
            <w:gridSpan w:val="2"/>
          </w:tcPr>
          <w:p w14:paraId="0A17F703" w14:textId="2ED2CC1F" w:rsidR="00166F4D" w:rsidRPr="00387FF0" w:rsidRDefault="00081287" w:rsidP="006B512B">
            <w:pPr>
              <w:pStyle w:val="Heading2"/>
              <w:numPr>
                <w:ilvl w:val="0"/>
                <w:numId w:val="22"/>
              </w:numPr>
            </w:pPr>
            <w:r>
              <w:t>HTML</w:t>
            </w:r>
          </w:p>
          <w:p w14:paraId="546BDFD7" w14:textId="4077C204" w:rsidR="00166F4D" w:rsidRDefault="00081287" w:rsidP="006B512B">
            <w:pPr>
              <w:pStyle w:val="Heading2"/>
              <w:numPr>
                <w:ilvl w:val="0"/>
                <w:numId w:val="22"/>
              </w:numPr>
            </w:pPr>
            <w:r>
              <w:t>CSS</w:t>
            </w:r>
          </w:p>
          <w:p w14:paraId="49772C52" w14:textId="1DEDF04A" w:rsidR="00166F4D" w:rsidRDefault="00081287" w:rsidP="006B512B">
            <w:pPr>
              <w:pStyle w:val="Heading2"/>
              <w:numPr>
                <w:ilvl w:val="0"/>
                <w:numId w:val="22"/>
              </w:numPr>
            </w:pPr>
            <w:r>
              <w:t>P</w:t>
            </w:r>
            <w:r w:rsidR="006B512B">
              <w:t>ython</w:t>
            </w:r>
          </w:p>
          <w:p w14:paraId="7BEC313C" w14:textId="0959CD08" w:rsidR="00166F4D" w:rsidRDefault="00081287" w:rsidP="006B512B">
            <w:pPr>
              <w:pStyle w:val="Heading2"/>
              <w:numPr>
                <w:ilvl w:val="0"/>
                <w:numId w:val="22"/>
              </w:numPr>
            </w:pPr>
            <w:r>
              <w:t>J</w:t>
            </w:r>
            <w:r w:rsidR="006B512B">
              <w:t>ava</w:t>
            </w:r>
          </w:p>
          <w:p w14:paraId="2F29B6C5" w14:textId="56D7D394" w:rsidR="00166F4D" w:rsidRDefault="00081287" w:rsidP="006B512B">
            <w:pPr>
              <w:pStyle w:val="Heading2"/>
              <w:numPr>
                <w:ilvl w:val="0"/>
                <w:numId w:val="22"/>
              </w:numPr>
            </w:pPr>
            <w:r>
              <w:t>W</w:t>
            </w:r>
            <w:r w:rsidR="006B512B">
              <w:t>eb</w:t>
            </w:r>
            <w:r>
              <w:t xml:space="preserve"> D</w:t>
            </w:r>
            <w:r w:rsidR="006B512B">
              <w:t>evelopment</w:t>
            </w:r>
          </w:p>
          <w:p w14:paraId="1FB40A95" w14:textId="511F86AC" w:rsidR="00166F4D" w:rsidRDefault="00081287" w:rsidP="006B512B">
            <w:pPr>
              <w:pStyle w:val="Heading2"/>
              <w:numPr>
                <w:ilvl w:val="0"/>
                <w:numId w:val="22"/>
              </w:numPr>
            </w:pPr>
            <w:r>
              <w:t>W</w:t>
            </w:r>
            <w:r w:rsidR="006B512B">
              <w:t>eb page</w:t>
            </w:r>
          </w:p>
          <w:p w14:paraId="56148AA0" w14:textId="54A1A11B" w:rsidR="00081287" w:rsidRDefault="00870D5C" w:rsidP="006B512B">
            <w:pPr>
              <w:pStyle w:val="ListParagraph"/>
              <w:numPr>
                <w:ilvl w:val="0"/>
                <w:numId w:val="22"/>
              </w:numPr>
            </w:pPr>
            <w:r>
              <w:t>T</w:t>
            </w:r>
            <w:r w:rsidR="006B512B">
              <w:t>ypewriting skill</w:t>
            </w:r>
          </w:p>
          <w:p w14:paraId="09DC06B9" w14:textId="1E73AC22" w:rsidR="00081287" w:rsidRDefault="00081287" w:rsidP="006B512B">
            <w:pPr>
              <w:pStyle w:val="ListParagraph"/>
              <w:numPr>
                <w:ilvl w:val="0"/>
                <w:numId w:val="22"/>
              </w:numPr>
            </w:pPr>
            <w:r>
              <w:t>P</w:t>
            </w:r>
            <w:r w:rsidR="006B512B">
              <w:t>oster making</w:t>
            </w:r>
          </w:p>
          <w:p w14:paraId="6E5573AA" w14:textId="4A44E066" w:rsidR="007E281F" w:rsidRPr="00081287" w:rsidRDefault="007E281F" w:rsidP="006B512B">
            <w:pPr>
              <w:pStyle w:val="ListParagraph"/>
              <w:numPr>
                <w:ilvl w:val="0"/>
                <w:numId w:val="22"/>
              </w:numPr>
            </w:pPr>
            <w:r>
              <w:t>L</w:t>
            </w:r>
            <w:r w:rsidR="006B512B">
              <w:t>ogo making</w:t>
            </w:r>
          </w:p>
        </w:tc>
        <w:tc>
          <w:tcPr>
            <w:tcW w:w="473" w:type="dxa"/>
          </w:tcPr>
          <w:p w14:paraId="5F432144" w14:textId="77777777" w:rsidR="00166F4D" w:rsidRDefault="00166F4D" w:rsidP="007E281F">
            <w:pPr>
              <w:pStyle w:val="ListParagraph"/>
              <w:ind w:left="720"/>
            </w:pPr>
          </w:p>
        </w:tc>
        <w:tc>
          <w:tcPr>
            <w:tcW w:w="5926" w:type="dxa"/>
            <w:gridSpan w:val="5"/>
            <w:vMerge w:val="restart"/>
          </w:tcPr>
          <w:p w14:paraId="3AB35F93" w14:textId="0E66575B" w:rsidR="007E281F" w:rsidRPr="007E281F" w:rsidRDefault="007E281F" w:rsidP="00870D5C">
            <w:pPr>
              <w:pStyle w:val="Heading2"/>
              <w:numPr>
                <w:ilvl w:val="0"/>
                <w:numId w:val="9"/>
              </w:numPr>
            </w:pPr>
            <w:r>
              <w:t>Worked on a generative AI project with tools of artificial intelligent. On topic “NEXTSENSE”.</w:t>
            </w:r>
          </w:p>
          <w:p w14:paraId="57C93445" w14:textId="5F381E21" w:rsidR="00166F4D" w:rsidRPr="007E281F" w:rsidRDefault="007E281F" w:rsidP="00870D5C">
            <w:pPr>
              <w:pStyle w:val="Heading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7E281F">
              <w:rPr>
                <w:b w:val="0"/>
                <w:bCs/>
              </w:rPr>
              <w:t>Created</w:t>
            </w:r>
            <w:r>
              <w:rPr>
                <w:b w:val="0"/>
                <w:bCs/>
              </w:rPr>
              <w:t xml:space="preserve"> static</w:t>
            </w:r>
            <w:r w:rsidRPr="007E281F">
              <w:rPr>
                <w:b w:val="0"/>
                <w:bCs/>
              </w:rPr>
              <w:t xml:space="preserve"> webpage</w:t>
            </w:r>
            <w:r>
              <w:rPr>
                <w:b w:val="0"/>
                <w:bCs/>
              </w:rPr>
              <w:t xml:space="preserve"> on tourism</w:t>
            </w:r>
            <w:r w:rsidR="00870D5C">
              <w:rPr>
                <w:b w:val="0"/>
                <w:bCs/>
              </w:rPr>
              <w:t>.</w:t>
            </w:r>
          </w:p>
          <w:p w14:paraId="5CE72AA2" w14:textId="3104E354" w:rsidR="00166F4D" w:rsidRDefault="007E281F" w:rsidP="00870D5C">
            <w:pPr>
              <w:pStyle w:val="ListParagraph"/>
              <w:numPr>
                <w:ilvl w:val="0"/>
                <w:numId w:val="9"/>
              </w:numPr>
            </w:pPr>
            <w:r>
              <w:t xml:space="preserve">Presented a business plan </w:t>
            </w:r>
            <w:r w:rsidR="00AC404B">
              <w:t>at</w:t>
            </w:r>
            <w:r>
              <w:t xml:space="preserve"> SA arts and science college on </w:t>
            </w:r>
            <w:proofErr w:type="spellStart"/>
            <w:proofErr w:type="gramStart"/>
            <w:r>
              <w:t>topic”Seefy</w:t>
            </w:r>
            <w:proofErr w:type="spellEnd"/>
            <w:proofErr w:type="gramEnd"/>
            <w:r>
              <w:t>”.</w:t>
            </w:r>
          </w:p>
          <w:p w14:paraId="128E88D6" w14:textId="7DB70270" w:rsidR="007E281F" w:rsidRDefault="007E281F" w:rsidP="00870D5C">
            <w:pPr>
              <w:pStyle w:val="ListParagraph"/>
              <w:numPr>
                <w:ilvl w:val="0"/>
                <w:numId w:val="9"/>
              </w:numPr>
            </w:pPr>
            <w:r>
              <w:t>Presented case study analysis of green organic industry.</w:t>
            </w:r>
          </w:p>
          <w:p w14:paraId="38F00664" w14:textId="49141B6F" w:rsidR="00870D5C" w:rsidRDefault="00870D5C" w:rsidP="00870D5C">
            <w:pPr>
              <w:pStyle w:val="ListParagraph"/>
              <w:numPr>
                <w:ilvl w:val="0"/>
                <w:numId w:val="9"/>
              </w:numPr>
            </w:pPr>
            <w:r>
              <w:t xml:space="preserve">Presented a construction and perfume company logo </w:t>
            </w:r>
            <w:r w:rsidR="00AC404B">
              <w:t xml:space="preserve">at </w:t>
            </w:r>
            <w:r>
              <w:t>SRM college.</w:t>
            </w:r>
          </w:p>
          <w:p w14:paraId="18BDDB69" w14:textId="79EFBB48" w:rsidR="007E281F" w:rsidRPr="00870D5C" w:rsidRDefault="00870D5C" w:rsidP="007E281F">
            <w:pPr>
              <w:rPr>
                <w:b/>
                <w:bCs/>
                <w:u w:val="single"/>
              </w:rPr>
            </w:pPr>
            <w:r w:rsidRPr="00870D5C">
              <w:rPr>
                <w:b/>
                <w:bCs/>
                <w:u w:val="single"/>
              </w:rPr>
              <w:t>COURSES</w:t>
            </w:r>
          </w:p>
          <w:p w14:paraId="2B5B7473" w14:textId="634AA149" w:rsidR="00166F4D" w:rsidRDefault="00870D5C" w:rsidP="00870D5C">
            <w:pPr>
              <w:pStyle w:val="ListParagraph"/>
              <w:numPr>
                <w:ilvl w:val="0"/>
                <w:numId w:val="12"/>
              </w:numPr>
            </w:pPr>
            <w:r>
              <w:t>Coding practice on python offered by Infosys.</w:t>
            </w:r>
          </w:p>
          <w:p w14:paraId="66DC8E2A" w14:textId="2CA5F295" w:rsidR="00870D5C" w:rsidRDefault="00870D5C" w:rsidP="00870D5C">
            <w:pPr>
              <w:pStyle w:val="ListParagraph"/>
              <w:numPr>
                <w:ilvl w:val="0"/>
                <w:numId w:val="12"/>
              </w:numPr>
            </w:pPr>
            <w:r>
              <w:t>English communication training offered by Naan Mudhalvan.</w:t>
            </w:r>
          </w:p>
          <w:p w14:paraId="5A34DE2C" w14:textId="1C754230" w:rsidR="00870D5C" w:rsidRPr="00AC404B" w:rsidRDefault="00AC404B" w:rsidP="00AC404B">
            <w:pPr>
              <w:rPr>
                <w:b/>
                <w:bCs/>
                <w:u w:val="single"/>
              </w:rPr>
            </w:pPr>
            <w:r w:rsidRPr="00AC404B">
              <w:rPr>
                <w:b/>
                <w:bCs/>
                <w:u w:val="single"/>
              </w:rPr>
              <w:t>ACHIEVEMENTS</w:t>
            </w:r>
          </w:p>
          <w:p w14:paraId="6E8F3352" w14:textId="72A349AC" w:rsidR="00166F4D" w:rsidRDefault="00AC404B" w:rsidP="00AC404B">
            <w:pPr>
              <w:pStyle w:val="Heading2"/>
              <w:numPr>
                <w:ilvl w:val="0"/>
                <w:numId w:val="14"/>
              </w:numPr>
            </w:pPr>
            <w:r>
              <w:t>Best logo making award of the batch 2023-2026.</w:t>
            </w:r>
          </w:p>
          <w:p w14:paraId="3D02CFFB" w14:textId="7C68DFBB" w:rsidR="00AC404B" w:rsidRDefault="00AC404B" w:rsidP="00AC404B">
            <w:pPr>
              <w:pStyle w:val="ListParagraph"/>
              <w:numPr>
                <w:ilvl w:val="0"/>
                <w:numId w:val="14"/>
              </w:numPr>
            </w:pPr>
            <w:r>
              <w:t>Awarded case study and logo making in SRM Institution.</w:t>
            </w:r>
          </w:p>
          <w:p w14:paraId="0930F3FC" w14:textId="119A7365" w:rsidR="00AC404B" w:rsidRPr="00AC404B" w:rsidRDefault="00AC404B" w:rsidP="00AC404B">
            <w:pPr>
              <w:rPr>
                <w:b/>
                <w:bCs/>
                <w:u w:val="single"/>
              </w:rPr>
            </w:pPr>
            <w:r w:rsidRPr="00AC404B">
              <w:rPr>
                <w:b/>
                <w:bCs/>
                <w:u w:val="single"/>
              </w:rPr>
              <w:t>PAPER PRESENTATION</w:t>
            </w:r>
          </w:p>
          <w:p w14:paraId="5DA105F1" w14:textId="418EC410" w:rsidR="006276B7" w:rsidRDefault="00AC404B" w:rsidP="00166F4D">
            <w:pPr>
              <w:pStyle w:val="Heading3"/>
              <w:numPr>
                <w:ilvl w:val="0"/>
                <w:numId w:val="16"/>
              </w:numPr>
              <w:rPr>
                <w:b w:val="0"/>
              </w:rPr>
            </w:pPr>
            <w:r w:rsidRPr="00AC404B">
              <w:rPr>
                <w:b w:val="0"/>
                <w:bCs/>
              </w:rPr>
              <w:t xml:space="preserve">Presented papers on the topics Dart Programming Language, </w:t>
            </w:r>
            <w:proofErr w:type="spellStart"/>
            <w:r w:rsidRPr="00AC404B">
              <w:rPr>
                <w:b w:val="0"/>
                <w:bCs/>
              </w:rPr>
              <w:t>Seefy</w:t>
            </w:r>
            <w:proofErr w:type="spellEnd"/>
            <w:r w:rsidRPr="00AC404B">
              <w:rPr>
                <w:b w:val="0"/>
                <w:bCs/>
              </w:rPr>
              <w:t xml:space="preserve"> and NEXTSENSE</w:t>
            </w:r>
            <w:r>
              <w:rPr>
                <w:bCs/>
              </w:rPr>
              <w:t xml:space="preserve"> </w:t>
            </w:r>
            <w:r w:rsidRPr="00AC404B">
              <w:rPr>
                <w:b w:val="0"/>
              </w:rPr>
              <w:t xml:space="preserve">at SA college </w:t>
            </w:r>
            <w:r w:rsidR="00D40281">
              <w:rPr>
                <w:b w:val="0"/>
              </w:rPr>
              <w:t xml:space="preserve">of </w:t>
            </w:r>
            <w:r w:rsidRPr="00AC404B">
              <w:rPr>
                <w:b w:val="0"/>
              </w:rPr>
              <w:t>arts and science and SRM Institution</w:t>
            </w:r>
            <w:r>
              <w:rPr>
                <w:b w:val="0"/>
              </w:rPr>
              <w:t>.</w:t>
            </w:r>
          </w:p>
          <w:p w14:paraId="4599B143" w14:textId="056DD1E9" w:rsidR="00166F4D" w:rsidRPr="006276B7" w:rsidRDefault="00166F4D" w:rsidP="006276B7">
            <w:pPr>
              <w:pStyle w:val="Heading3"/>
              <w:rPr>
                <w:b w:val="0"/>
                <w:u w:val="single"/>
              </w:rPr>
            </w:pPr>
            <w:r w:rsidRPr="006276B7">
              <w:rPr>
                <w:u w:val="single"/>
              </w:rPr>
              <w:t xml:space="preserve"> </w:t>
            </w:r>
            <w:r w:rsidR="006276B7" w:rsidRPr="006276B7">
              <w:rPr>
                <w:u w:val="single"/>
              </w:rPr>
              <w:t>PERSONAL DETAILS</w:t>
            </w:r>
          </w:p>
          <w:p w14:paraId="2738C510" w14:textId="77777777" w:rsidR="006276B7" w:rsidRDefault="006276B7" w:rsidP="006276B7">
            <w:pPr>
              <w:ind w:left="360"/>
              <w:rPr>
                <w:u w:val="single"/>
              </w:rPr>
            </w:pPr>
          </w:p>
          <w:p w14:paraId="3FD2A0D3" w14:textId="6735D55D" w:rsidR="006276B7" w:rsidRDefault="006276B7" w:rsidP="00D40281">
            <w:pPr>
              <w:ind w:left="360"/>
              <w:jc w:val="both"/>
            </w:pPr>
            <w:r w:rsidRPr="006B512B">
              <w:rPr>
                <w:b/>
                <w:bCs/>
              </w:rPr>
              <w:t>Date of Birth</w:t>
            </w:r>
            <w:r w:rsidRPr="006276B7">
              <w:t xml:space="preserve">  </w:t>
            </w:r>
            <w:r>
              <w:t xml:space="preserve">      </w:t>
            </w:r>
            <w:r w:rsidR="006B512B">
              <w:t xml:space="preserve"> </w:t>
            </w:r>
            <w:proofErr w:type="gramStart"/>
            <w:r w:rsidR="006B512B">
              <w:t xml:space="preserve"> </w:t>
            </w:r>
            <w:r w:rsidRPr="006276B7">
              <w:t xml:space="preserve"> </w:t>
            </w:r>
            <w:r>
              <w:t>:</w:t>
            </w:r>
            <w:proofErr w:type="gramEnd"/>
            <w:r>
              <w:t xml:space="preserve">  21</w:t>
            </w:r>
            <w:r w:rsidRPr="006276B7">
              <w:rPr>
                <w:vertAlign w:val="superscript"/>
              </w:rPr>
              <w:t>st</w:t>
            </w:r>
            <w:r>
              <w:t xml:space="preserve"> February, 2006</w:t>
            </w:r>
          </w:p>
          <w:p w14:paraId="34323A65" w14:textId="17473DCF" w:rsidR="00166F4D" w:rsidRDefault="006276B7" w:rsidP="00D40281">
            <w:pPr>
              <w:ind w:left="360"/>
              <w:jc w:val="both"/>
              <w:rPr>
                <w:rFonts w:eastAsiaTheme="majorEastAsia" w:cs="Times New Roman (Headings CS)"/>
                <w:szCs w:val="26"/>
              </w:rPr>
            </w:pPr>
            <w:r w:rsidRPr="006B512B">
              <w:rPr>
                <w:b/>
                <w:bCs/>
              </w:rPr>
              <w:t xml:space="preserve">Language </w:t>
            </w:r>
            <w:proofErr w:type="gramStart"/>
            <w:r w:rsidRPr="006B512B">
              <w:rPr>
                <w:b/>
                <w:bCs/>
              </w:rPr>
              <w:t>known</w:t>
            </w:r>
            <w:r w:rsidR="006B512B">
              <w:t xml:space="preserve">  </w:t>
            </w:r>
            <w:r>
              <w:t>:</w:t>
            </w:r>
            <w:proofErr w:type="gramEnd"/>
            <w:r w:rsidRPr="006276B7">
              <w:rPr>
                <w:rFonts w:eastAsiaTheme="majorEastAsia" w:cs="Times New Roman (Headings CS)"/>
                <w:szCs w:val="26"/>
              </w:rPr>
              <w:t xml:space="preserve">  </w:t>
            </w:r>
            <w:r>
              <w:rPr>
                <w:rFonts w:eastAsiaTheme="majorEastAsia" w:cs="Times New Roman (Headings CS)"/>
                <w:szCs w:val="26"/>
              </w:rPr>
              <w:t>English. Tamil, Spanish.</w:t>
            </w:r>
          </w:p>
          <w:p w14:paraId="36D85569" w14:textId="520E44A2" w:rsidR="006276B7" w:rsidRDefault="006276B7" w:rsidP="00D40281">
            <w:pPr>
              <w:ind w:left="360"/>
              <w:jc w:val="both"/>
              <w:rPr>
                <w:rFonts w:eastAsiaTheme="majorEastAsia" w:cs="Times New Roman (Headings CS)"/>
                <w:szCs w:val="26"/>
              </w:rPr>
            </w:pPr>
            <w:r w:rsidRPr="006B512B">
              <w:rPr>
                <w:rFonts w:eastAsiaTheme="majorEastAsia" w:cs="Times New Roman (Headings CS)"/>
                <w:b/>
                <w:bCs/>
                <w:szCs w:val="26"/>
              </w:rPr>
              <w:t xml:space="preserve">Hobbies </w:t>
            </w:r>
            <w:r>
              <w:rPr>
                <w:rFonts w:eastAsiaTheme="majorEastAsia" w:cs="Times New Roman (Headings CS)"/>
                <w:szCs w:val="26"/>
              </w:rPr>
              <w:t xml:space="preserve">             </w:t>
            </w:r>
            <w:r w:rsidR="006B512B">
              <w:rPr>
                <w:rFonts w:eastAsiaTheme="majorEastAsia" w:cs="Times New Roman (Headings CS)"/>
                <w:szCs w:val="26"/>
              </w:rPr>
              <w:t xml:space="preserve"> </w:t>
            </w:r>
            <w:r>
              <w:rPr>
                <w:rFonts w:eastAsiaTheme="majorEastAsia" w:cs="Times New Roman (Headings CS)"/>
                <w:szCs w:val="26"/>
              </w:rPr>
              <w:t xml:space="preserve"> </w:t>
            </w:r>
            <w:r w:rsidR="006B512B">
              <w:rPr>
                <w:rFonts w:eastAsiaTheme="majorEastAsia" w:cs="Times New Roman (Headings CS)"/>
                <w:szCs w:val="26"/>
              </w:rPr>
              <w:t xml:space="preserve"> </w:t>
            </w:r>
            <w:proofErr w:type="gramStart"/>
            <w:r>
              <w:rPr>
                <w:rFonts w:eastAsiaTheme="majorEastAsia" w:cs="Times New Roman (Headings CS)"/>
                <w:szCs w:val="26"/>
              </w:rPr>
              <w:t xml:space="preserve">  :</w:t>
            </w:r>
            <w:proofErr w:type="gramEnd"/>
            <w:r>
              <w:rPr>
                <w:rFonts w:eastAsiaTheme="majorEastAsia" w:cs="Times New Roman (Headings CS)"/>
                <w:szCs w:val="26"/>
              </w:rPr>
              <w:t xml:space="preserve">  Reading books and Writing books.</w:t>
            </w:r>
          </w:p>
          <w:p w14:paraId="7027EE10" w14:textId="086BD9CA" w:rsidR="006276B7" w:rsidRPr="006276B7" w:rsidRDefault="006276B7" w:rsidP="00D40281">
            <w:pPr>
              <w:ind w:left="360"/>
              <w:jc w:val="both"/>
              <w:rPr>
                <w:rFonts w:eastAsiaTheme="majorEastAsia" w:cs="Times New Roman (Headings CS)"/>
                <w:szCs w:val="26"/>
              </w:rPr>
            </w:pPr>
            <w:r w:rsidRPr="006B512B">
              <w:rPr>
                <w:rFonts w:eastAsiaTheme="majorEastAsia" w:cs="Times New Roman (Headings CS)"/>
                <w:b/>
                <w:bCs/>
                <w:szCs w:val="26"/>
              </w:rPr>
              <w:t xml:space="preserve">Gender </w:t>
            </w:r>
            <w:r>
              <w:rPr>
                <w:rFonts w:eastAsiaTheme="majorEastAsia" w:cs="Times New Roman (Headings CS)"/>
                <w:szCs w:val="26"/>
              </w:rPr>
              <w:t xml:space="preserve">              </w:t>
            </w:r>
            <w:r w:rsidR="006B512B">
              <w:rPr>
                <w:rFonts w:eastAsiaTheme="majorEastAsia" w:cs="Times New Roman (Headings CS)"/>
                <w:szCs w:val="26"/>
              </w:rPr>
              <w:t xml:space="preserve"> </w:t>
            </w:r>
            <w:r>
              <w:rPr>
                <w:rFonts w:eastAsiaTheme="majorEastAsia" w:cs="Times New Roman (Headings CS)"/>
                <w:szCs w:val="26"/>
              </w:rPr>
              <w:t xml:space="preserve"> </w:t>
            </w:r>
            <w:r w:rsidR="006B512B">
              <w:rPr>
                <w:rFonts w:eastAsiaTheme="majorEastAsia" w:cs="Times New Roman (Headings CS)"/>
                <w:szCs w:val="26"/>
              </w:rPr>
              <w:t xml:space="preserve"> </w:t>
            </w:r>
            <w:proofErr w:type="gramStart"/>
            <w:r w:rsidR="006B512B">
              <w:rPr>
                <w:rFonts w:eastAsiaTheme="majorEastAsia" w:cs="Times New Roman (Headings CS)"/>
                <w:szCs w:val="26"/>
              </w:rPr>
              <w:t xml:space="preserve"> </w:t>
            </w:r>
            <w:r>
              <w:rPr>
                <w:rFonts w:eastAsiaTheme="majorEastAsia" w:cs="Times New Roman (Headings CS)"/>
                <w:szCs w:val="26"/>
              </w:rPr>
              <w:t xml:space="preserve"> :</w:t>
            </w:r>
            <w:proofErr w:type="gramEnd"/>
            <w:r>
              <w:rPr>
                <w:rFonts w:eastAsiaTheme="majorEastAsia" w:cs="Times New Roman (Headings CS)"/>
                <w:szCs w:val="26"/>
              </w:rPr>
              <w:t xml:space="preserve">  Female</w:t>
            </w:r>
          </w:p>
          <w:p w14:paraId="05F7137B" w14:textId="11F055A4" w:rsidR="00166F4D" w:rsidRPr="00173B36" w:rsidRDefault="00166F4D" w:rsidP="00166F4D">
            <w:pPr>
              <w:pStyle w:val="Heading2"/>
            </w:pPr>
          </w:p>
          <w:p w14:paraId="5828AA70" w14:textId="020BA357" w:rsidR="00166F4D" w:rsidRDefault="00166F4D" w:rsidP="00166F4D"/>
        </w:tc>
        <w:tc>
          <w:tcPr>
            <w:tcW w:w="359" w:type="dxa"/>
          </w:tcPr>
          <w:p w14:paraId="2B1F71B7" w14:textId="77777777" w:rsidR="00166F4D" w:rsidRDefault="00166F4D" w:rsidP="000F44F8"/>
        </w:tc>
      </w:tr>
      <w:tr w:rsidR="006B512B" w14:paraId="5F8760D6" w14:textId="77777777" w:rsidTr="00D40281">
        <w:trPr>
          <w:trHeight w:val="423"/>
        </w:trPr>
        <w:tc>
          <w:tcPr>
            <w:tcW w:w="993" w:type="dxa"/>
          </w:tcPr>
          <w:p w14:paraId="779947DB" w14:textId="77777777" w:rsidR="00166F4D" w:rsidRDefault="00166F4D" w:rsidP="000F44F8"/>
          <w:p w14:paraId="52D3F2A0" w14:textId="728B5FAD" w:rsidR="007E281F" w:rsidRPr="007E281F" w:rsidRDefault="007E281F" w:rsidP="000F44F8">
            <w:pPr>
              <w:rPr>
                <w:b/>
                <w:bCs/>
              </w:rPr>
            </w:pP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14:paraId="280FCE00" w14:textId="42337209" w:rsidR="00166F4D" w:rsidRDefault="00870D5C" w:rsidP="000F44F8">
            <w:pPr>
              <w:pStyle w:val="Heading1"/>
            </w:pPr>
            <w:r>
              <w:t>EDUCATION</w:t>
            </w:r>
          </w:p>
        </w:tc>
        <w:tc>
          <w:tcPr>
            <w:tcW w:w="1720" w:type="dxa"/>
          </w:tcPr>
          <w:p w14:paraId="015EA2BB" w14:textId="77777777" w:rsidR="00166F4D" w:rsidRDefault="00166F4D" w:rsidP="000F44F8">
            <w:pPr>
              <w:pStyle w:val="Heading1"/>
            </w:pPr>
          </w:p>
        </w:tc>
        <w:tc>
          <w:tcPr>
            <w:tcW w:w="473" w:type="dxa"/>
          </w:tcPr>
          <w:p w14:paraId="26959369" w14:textId="77777777" w:rsidR="00166F4D" w:rsidRDefault="00166F4D" w:rsidP="000F44F8"/>
        </w:tc>
        <w:tc>
          <w:tcPr>
            <w:tcW w:w="5926" w:type="dxa"/>
            <w:gridSpan w:val="5"/>
            <w:vMerge/>
          </w:tcPr>
          <w:p w14:paraId="5344F4D1" w14:textId="77777777" w:rsidR="00166F4D" w:rsidRDefault="00166F4D" w:rsidP="000F44F8"/>
        </w:tc>
        <w:tc>
          <w:tcPr>
            <w:tcW w:w="359" w:type="dxa"/>
          </w:tcPr>
          <w:p w14:paraId="1770DAD2" w14:textId="77777777" w:rsidR="00166F4D" w:rsidRDefault="00166F4D" w:rsidP="000F44F8"/>
        </w:tc>
      </w:tr>
      <w:tr w:rsidR="00D40281" w14:paraId="2FFD80D4" w14:textId="77777777" w:rsidTr="00D40281">
        <w:trPr>
          <w:trHeight w:val="423"/>
        </w:trPr>
        <w:tc>
          <w:tcPr>
            <w:tcW w:w="993" w:type="dxa"/>
          </w:tcPr>
          <w:p w14:paraId="679AD492" w14:textId="77777777" w:rsidR="00166F4D" w:rsidRDefault="00166F4D" w:rsidP="000F44F8"/>
        </w:tc>
        <w:tc>
          <w:tcPr>
            <w:tcW w:w="4205" w:type="dxa"/>
            <w:gridSpan w:val="2"/>
          </w:tcPr>
          <w:p w14:paraId="39D9D548" w14:textId="294BBA56" w:rsidR="00166F4D" w:rsidRPr="00E216D4" w:rsidRDefault="00081287" w:rsidP="006B512B">
            <w:pPr>
              <w:pStyle w:val="Heading2"/>
              <w:numPr>
                <w:ilvl w:val="0"/>
                <w:numId w:val="23"/>
              </w:numPr>
            </w:pPr>
            <w:proofErr w:type="spellStart"/>
            <w:r>
              <w:t>Mahalashmi</w:t>
            </w:r>
            <w:proofErr w:type="spellEnd"/>
            <w:r>
              <w:t xml:space="preserve"> women’s college of arts and science</w:t>
            </w:r>
          </w:p>
          <w:p w14:paraId="74D808BD" w14:textId="4E08646B" w:rsidR="00166F4D" w:rsidRPr="00173B36" w:rsidRDefault="006B512B" w:rsidP="00166F4D">
            <w:pPr>
              <w:pStyle w:val="Heading3"/>
            </w:pPr>
            <w:r>
              <w:t xml:space="preserve">             </w:t>
            </w:r>
            <w:r w:rsidR="00081287">
              <w:t>2023-2026</w:t>
            </w:r>
          </w:p>
          <w:p w14:paraId="1ED435D8" w14:textId="0EA9FB2A" w:rsidR="00166F4D" w:rsidRPr="00173B36" w:rsidRDefault="006B512B" w:rsidP="00166F4D">
            <w:r>
              <w:t xml:space="preserve">             </w:t>
            </w:r>
            <w:proofErr w:type="spellStart"/>
            <w:r w:rsidR="00081287">
              <w:t>BSc</w:t>
            </w:r>
            <w:proofErr w:type="gramStart"/>
            <w:r w:rsidR="00081287">
              <w:t>.,Computer</w:t>
            </w:r>
            <w:proofErr w:type="spellEnd"/>
            <w:proofErr w:type="gramEnd"/>
            <w:r w:rsidR="00081287">
              <w:t xml:space="preserve"> Science</w:t>
            </w:r>
            <w:r w:rsidR="006276B7">
              <w:t>.</w:t>
            </w:r>
          </w:p>
          <w:p w14:paraId="417D0C55" w14:textId="3CB600CF" w:rsidR="00166F4D" w:rsidRPr="0036697C" w:rsidRDefault="00081287" w:rsidP="006B512B">
            <w:pPr>
              <w:pStyle w:val="Heading2"/>
              <w:numPr>
                <w:ilvl w:val="0"/>
                <w:numId w:val="23"/>
              </w:numPr>
            </w:pPr>
            <w:proofErr w:type="spellStart"/>
            <w:r>
              <w:t>Nxtwave</w:t>
            </w:r>
            <w:proofErr w:type="spellEnd"/>
            <w:r>
              <w:t xml:space="preserve"> technology</w:t>
            </w:r>
          </w:p>
          <w:p w14:paraId="754EEA66" w14:textId="7335C768" w:rsidR="00166F4D" w:rsidRPr="00173B36" w:rsidRDefault="006B512B" w:rsidP="00166F4D">
            <w:pPr>
              <w:pStyle w:val="Heading3"/>
            </w:pPr>
            <w:r>
              <w:t xml:space="preserve">             </w:t>
            </w:r>
            <w:r w:rsidR="00081287">
              <w:t>2024-2027</w:t>
            </w:r>
          </w:p>
          <w:p w14:paraId="533F424B" w14:textId="65BC9CEC" w:rsidR="00166F4D" w:rsidRDefault="006B512B" w:rsidP="00E07B9E">
            <w:r>
              <w:t xml:space="preserve">            </w:t>
            </w:r>
            <w:r w:rsidR="00081287">
              <w:t>4.o technologies</w:t>
            </w:r>
            <w:r w:rsidR="006276B7">
              <w:t>.</w:t>
            </w:r>
          </w:p>
          <w:p w14:paraId="58B87B75" w14:textId="77777777" w:rsidR="006276B7" w:rsidRDefault="006276B7" w:rsidP="00E07B9E"/>
          <w:p w14:paraId="01C89F1B" w14:textId="77777777" w:rsidR="006276B7" w:rsidRDefault="006276B7" w:rsidP="00E07B9E">
            <w:pPr>
              <w:rPr>
                <w:b/>
                <w:bCs/>
                <w:u w:val="single"/>
              </w:rPr>
            </w:pPr>
            <w:r w:rsidRPr="006276B7">
              <w:rPr>
                <w:b/>
                <w:bCs/>
                <w:u w:val="single"/>
              </w:rPr>
              <w:t>EDUCATIONAL QUALIFICATION</w:t>
            </w:r>
          </w:p>
          <w:p w14:paraId="1D32CF8F" w14:textId="77777777" w:rsidR="006276B7" w:rsidRDefault="006276B7" w:rsidP="00E07B9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</w:p>
          <w:p w14:paraId="0DAD14B1" w14:textId="549CBC7D" w:rsidR="006276B7" w:rsidRPr="006B512B" w:rsidRDefault="006276B7" w:rsidP="006B512B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u w:val="single"/>
              </w:rPr>
            </w:pPr>
            <w:r w:rsidRPr="006B512B">
              <w:rPr>
                <w:b/>
                <w:bCs/>
                <w:u w:val="single"/>
              </w:rPr>
              <w:t xml:space="preserve">SSLC    </w:t>
            </w:r>
            <w:proofErr w:type="gramStart"/>
            <w:r w:rsidRPr="006B512B">
              <w:rPr>
                <w:b/>
                <w:bCs/>
                <w:u w:val="single"/>
              </w:rPr>
              <w:t xml:space="preserve"> </w:t>
            </w:r>
            <w:r w:rsidR="00192252" w:rsidRPr="006B512B">
              <w:rPr>
                <w:b/>
                <w:bCs/>
                <w:u w:val="single"/>
              </w:rPr>
              <w:t xml:space="preserve"> </w:t>
            </w:r>
            <w:r w:rsidRPr="006B512B">
              <w:rPr>
                <w:b/>
                <w:bCs/>
                <w:u w:val="single"/>
              </w:rPr>
              <w:t>:</w:t>
            </w:r>
            <w:proofErr w:type="gramEnd"/>
            <w:r w:rsidRPr="006B512B">
              <w:rPr>
                <w:b/>
                <w:bCs/>
                <w:u w:val="single"/>
              </w:rPr>
              <w:t xml:space="preserve"> </w:t>
            </w:r>
            <w:r w:rsidRPr="00192252">
              <w:t>96 P</w:t>
            </w:r>
            <w:r w:rsidR="006B512B">
              <w:t>ercentage</w:t>
            </w:r>
          </w:p>
          <w:p w14:paraId="523A4578" w14:textId="21742423" w:rsidR="006276B7" w:rsidRPr="006B512B" w:rsidRDefault="006276B7" w:rsidP="006B512B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u w:val="single"/>
              </w:rPr>
            </w:pPr>
            <w:r w:rsidRPr="006B512B">
              <w:rPr>
                <w:b/>
                <w:bCs/>
                <w:u w:val="single"/>
              </w:rPr>
              <w:t xml:space="preserve">HSC+2 </w:t>
            </w:r>
            <w:proofErr w:type="gramStart"/>
            <w:r w:rsidRPr="006B512B">
              <w:rPr>
                <w:b/>
                <w:bCs/>
                <w:u w:val="single"/>
              </w:rPr>
              <w:t xml:space="preserve"> </w:t>
            </w:r>
            <w:r w:rsidR="00192252" w:rsidRPr="006B512B">
              <w:rPr>
                <w:b/>
                <w:bCs/>
                <w:u w:val="single"/>
              </w:rPr>
              <w:t xml:space="preserve"> </w:t>
            </w:r>
            <w:r w:rsidRPr="006B512B">
              <w:rPr>
                <w:b/>
                <w:bCs/>
                <w:u w:val="single"/>
              </w:rPr>
              <w:t>:</w:t>
            </w:r>
            <w:proofErr w:type="gramEnd"/>
            <w:r w:rsidRPr="006B512B">
              <w:rPr>
                <w:b/>
                <w:bCs/>
                <w:u w:val="single"/>
              </w:rPr>
              <w:t xml:space="preserve"> </w:t>
            </w:r>
            <w:r w:rsidRPr="00192252">
              <w:t>81 P</w:t>
            </w:r>
            <w:r w:rsidR="006B512B">
              <w:t>ercentage</w:t>
            </w:r>
          </w:p>
          <w:p w14:paraId="2DCEC55B" w14:textId="77777777" w:rsidR="006276B7" w:rsidRPr="006B512B" w:rsidRDefault="006276B7" w:rsidP="006B512B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u w:val="single"/>
              </w:rPr>
            </w:pPr>
            <w:proofErr w:type="spellStart"/>
            <w:proofErr w:type="gramStart"/>
            <w:r w:rsidRPr="006B512B">
              <w:rPr>
                <w:b/>
                <w:bCs/>
                <w:u w:val="single"/>
              </w:rPr>
              <w:t>BSc.CS</w:t>
            </w:r>
            <w:proofErr w:type="spellEnd"/>
            <w:r w:rsidR="00192252" w:rsidRPr="006B512B">
              <w:rPr>
                <w:b/>
                <w:bCs/>
                <w:u w:val="single"/>
              </w:rPr>
              <w:t xml:space="preserve"> </w:t>
            </w:r>
            <w:r w:rsidRPr="006B512B">
              <w:rPr>
                <w:b/>
                <w:bCs/>
                <w:u w:val="single"/>
              </w:rPr>
              <w:t xml:space="preserve"> :</w:t>
            </w:r>
            <w:proofErr w:type="gramEnd"/>
            <w:r w:rsidR="00192252" w:rsidRPr="006B512B">
              <w:rPr>
                <w:b/>
                <w:bCs/>
                <w:u w:val="single"/>
              </w:rPr>
              <w:t xml:space="preserve"> </w:t>
            </w:r>
          </w:p>
          <w:p w14:paraId="42B5024F" w14:textId="6C280221" w:rsidR="00192252" w:rsidRPr="00192252" w:rsidRDefault="006B512B" w:rsidP="006B512B">
            <w:pPr>
              <w:ind w:left="360"/>
            </w:pPr>
            <w:r>
              <w:t xml:space="preserve">          </w:t>
            </w:r>
            <w:r w:rsidR="00192252" w:rsidRPr="00192252">
              <w:t>SEMESTER 1-89 P</w:t>
            </w:r>
            <w:r>
              <w:t>ercentage</w:t>
            </w:r>
          </w:p>
          <w:p w14:paraId="6F833CDE" w14:textId="38E3B446" w:rsidR="00192252" w:rsidRPr="006B512B" w:rsidRDefault="006B512B" w:rsidP="006B512B">
            <w:pPr>
              <w:pStyle w:val="ListParagraph"/>
              <w:ind w:left="720"/>
              <w:rPr>
                <w:b/>
                <w:bCs/>
                <w:u w:val="single"/>
              </w:rPr>
            </w:pPr>
            <w:r>
              <w:t xml:space="preserve">   </w:t>
            </w:r>
            <w:r w:rsidR="00192252" w:rsidRPr="00192252">
              <w:t>SEMESTER 2-90 P</w:t>
            </w:r>
            <w:r>
              <w:t>ercentage</w:t>
            </w:r>
          </w:p>
        </w:tc>
        <w:tc>
          <w:tcPr>
            <w:tcW w:w="473" w:type="dxa"/>
          </w:tcPr>
          <w:p w14:paraId="18C30D8E" w14:textId="77777777" w:rsidR="00166F4D" w:rsidRDefault="00166F4D" w:rsidP="000F44F8"/>
        </w:tc>
        <w:tc>
          <w:tcPr>
            <w:tcW w:w="5926" w:type="dxa"/>
            <w:gridSpan w:val="5"/>
            <w:vMerge/>
          </w:tcPr>
          <w:p w14:paraId="0DEBD2A3" w14:textId="77777777" w:rsidR="00166F4D" w:rsidRDefault="00166F4D" w:rsidP="000F44F8"/>
        </w:tc>
        <w:tc>
          <w:tcPr>
            <w:tcW w:w="359" w:type="dxa"/>
          </w:tcPr>
          <w:p w14:paraId="2AFC66B9" w14:textId="77777777" w:rsidR="00166F4D" w:rsidRDefault="00166F4D" w:rsidP="000F44F8"/>
        </w:tc>
      </w:tr>
    </w:tbl>
    <w:p w14:paraId="2B4412A5" w14:textId="77777777" w:rsidR="00E41AB4" w:rsidRPr="00173B36" w:rsidRDefault="00E41AB4" w:rsidP="00262B06"/>
    <w:sectPr w:rsidR="00E41AB4" w:rsidRPr="00173B36" w:rsidSect="009C1A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B1913" w14:textId="77777777" w:rsidR="00020DDB" w:rsidRDefault="00020DDB" w:rsidP="00BA3E51">
      <w:r>
        <w:separator/>
      </w:r>
    </w:p>
  </w:endnote>
  <w:endnote w:type="continuationSeparator" w:id="0">
    <w:p w14:paraId="244DBC17" w14:textId="77777777" w:rsidR="00020DDB" w:rsidRDefault="00020DDB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109CE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0E48F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8889F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87511" w14:textId="77777777" w:rsidR="00020DDB" w:rsidRDefault="00020DDB" w:rsidP="00BA3E51">
      <w:r>
        <w:separator/>
      </w:r>
    </w:p>
  </w:footnote>
  <w:footnote w:type="continuationSeparator" w:id="0">
    <w:p w14:paraId="7F8DD9BE" w14:textId="77777777" w:rsidR="00020DDB" w:rsidRDefault="00020DDB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F71B1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84916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F3817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2A5"/>
    <w:multiLevelType w:val="hybridMultilevel"/>
    <w:tmpl w:val="B6567C04"/>
    <w:lvl w:ilvl="0" w:tplc="4009000F">
      <w:start w:val="1"/>
      <w:numFmt w:val="decimal"/>
      <w:lvlText w:val="%1."/>
      <w:lvlJc w:val="left"/>
      <w:pPr>
        <w:ind w:left="996" w:hanging="360"/>
      </w:p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 w15:restartNumberingAfterBreak="0">
    <w:nsid w:val="07ED38F6"/>
    <w:multiLevelType w:val="hybridMultilevel"/>
    <w:tmpl w:val="D99497C4"/>
    <w:lvl w:ilvl="0" w:tplc="4009000F">
      <w:start w:val="1"/>
      <w:numFmt w:val="decimal"/>
      <w:lvlText w:val="%1."/>
      <w:lvlJc w:val="left"/>
      <w:pPr>
        <w:ind w:left="1104" w:hanging="360"/>
      </w:p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A61C40"/>
    <w:multiLevelType w:val="hybridMultilevel"/>
    <w:tmpl w:val="1D98C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E14CF"/>
    <w:multiLevelType w:val="hybridMultilevel"/>
    <w:tmpl w:val="C0BC6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F2BED"/>
    <w:multiLevelType w:val="hybridMultilevel"/>
    <w:tmpl w:val="3CEA5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C39C3"/>
    <w:multiLevelType w:val="hybridMultilevel"/>
    <w:tmpl w:val="6DBAD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62DBF"/>
    <w:multiLevelType w:val="hybridMultilevel"/>
    <w:tmpl w:val="65E0E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91418"/>
    <w:multiLevelType w:val="hybridMultilevel"/>
    <w:tmpl w:val="2BFCE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84B81"/>
    <w:multiLevelType w:val="hybridMultilevel"/>
    <w:tmpl w:val="BB80D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ED39DF"/>
    <w:multiLevelType w:val="hybridMultilevel"/>
    <w:tmpl w:val="BF803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2C48"/>
    <w:multiLevelType w:val="hybridMultilevel"/>
    <w:tmpl w:val="D23E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9F220C"/>
    <w:multiLevelType w:val="hybridMultilevel"/>
    <w:tmpl w:val="EC56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31CA0"/>
    <w:multiLevelType w:val="hybridMultilevel"/>
    <w:tmpl w:val="C6344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F19DB"/>
    <w:multiLevelType w:val="hybridMultilevel"/>
    <w:tmpl w:val="3FD09C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A1243D"/>
    <w:multiLevelType w:val="hybridMultilevel"/>
    <w:tmpl w:val="F2346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6E34"/>
    <w:multiLevelType w:val="hybridMultilevel"/>
    <w:tmpl w:val="129C3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53D98"/>
    <w:multiLevelType w:val="hybridMultilevel"/>
    <w:tmpl w:val="F912B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D66F5"/>
    <w:multiLevelType w:val="hybridMultilevel"/>
    <w:tmpl w:val="86B2F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13"/>
  </w:num>
  <w:num w:numId="2" w16cid:durableId="1347056077">
    <w:abstractNumId w:val="10"/>
  </w:num>
  <w:num w:numId="3" w16cid:durableId="1427580610">
    <w:abstractNumId w:val="21"/>
  </w:num>
  <w:num w:numId="4" w16cid:durableId="1627155122">
    <w:abstractNumId w:val="2"/>
  </w:num>
  <w:num w:numId="5" w16cid:durableId="1119883638">
    <w:abstractNumId w:val="22"/>
  </w:num>
  <w:num w:numId="6" w16cid:durableId="850684846">
    <w:abstractNumId w:val="8"/>
  </w:num>
  <w:num w:numId="7" w16cid:durableId="1660771066">
    <w:abstractNumId w:val="16"/>
  </w:num>
  <w:num w:numId="8" w16cid:durableId="1590777038">
    <w:abstractNumId w:val="9"/>
  </w:num>
  <w:num w:numId="9" w16cid:durableId="232281871">
    <w:abstractNumId w:val="4"/>
  </w:num>
  <w:num w:numId="10" w16cid:durableId="1456679564">
    <w:abstractNumId w:val="15"/>
  </w:num>
  <w:num w:numId="11" w16cid:durableId="1771008160">
    <w:abstractNumId w:val="0"/>
  </w:num>
  <w:num w:numId="12" w16cid:durableId="476144061">
    <w:abstractNumId w:val="18"/>
  </w:num>
  <w:num w:numId="13" w16cid:durableId="912008150">
    <w:abstractNumId w:val="1"/>
  </w:num>
  <w:num w:numId="14" w16cid:durableId="1892379423">
    <w:abstractNumId w:val="12"/>
  </w:num>
  <w:num w:numId="15" w16cid:durableId="800995954">
    <w:abstractNumId w:val="17"/>
  </w:num>
  <w:num w:numId="16" w16cid:durableId="1544754137">
    <w:abstractNumId w:val="3"/>
  </w:num>
  <w:num w:numId="17" w16cid:durableId="98644838">
    <w:abstractNumId w:val="5"/>
  </w:num>
  <w:num w:numId="18" w16cid:durableId="919023875">
    <w:abstractNumId w:val="19"/>
  </w:num>
  <w:num w:numId="19" w16cid:durableId="1886914894">
    <w:abstractNumId w:val="7"/>
  </w:num>
  <w:num w:numId="20" w16cid:durableId="63601900">
    <w:abstractNumId w:val="6"/>
  </w:num>
  <w:num w:numId="21" w16cid:durableId="1126043741">
    <w:abstractNumId w:val="20"/>
  </w:num>
  <w:num w:numId="22" w16cid:durableId="1447655553">
    <w:abstractNumId w:val="11"/>
  </w:num>
  <w:num w:numId="23" w16cid:durableId="1809781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87"/>
    <w:rsid w:val="00020DDB"/>
    <w:rsid w:val="00021DEC"/>
    <w:rsid w:val="00041F8A"/>
    <w:rsid w:val="00045F2E"/>
    <w:rsid w:val="00055BBC"/>
    <w:rsid w:val="00072B26"/>
    <w:rsid w:val="00073BF3"/>
    <w:rsid w:val="00077FEB"/>
    <w:rsid w:val="00081287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92252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520C5D"/>
    <w:rsid w:val="005219EA"/>
    <w:rsid w:val="00523C80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276B7"/>
    <w:rsid w:val="00645019"/>
    <w:rsid w:val="00667171"/>
    <w:rsid w:val="0067056E"/>
    <w:rsid w:val="0068094B"/>
    <w:rsid w:val="00686284"/>
    <w:rsid w:val="006959E4"/>
    <w:rsid w:val="006B512B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281F"/>
    <w:rsid w:val="007E6083"/>
    <w:rsid w:val="007F18EF"/>
    <w:rsid w:val="007F2531"/>
    <w:rsid w:val="00812951"/>
    <w:rsid w:val="00820B7B"/>
    <w:rsid w:val="00832245"/>
    <w:rsid w:val="0083727B"/>
    <w:rsid w:val="00855181"/>
    <w:rsid w:val="00870D5C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C404B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0281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803C2"/>
  <w15:chartTrackingRefBased/>
  <w15:docId w15:val="{4BA8D2D2-75D0-4032-BD4D-7916748B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B5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oushkany86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%20Jaini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E5DAC7690641CC85A218393A808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2B6A4-58A2-45DF-A273-4E4D8F55A205}"/>
      </w:docPartPr>
      <w:docPartBody>
        <w:p w:rsidR="00000000" w:rsidRDefault="00000000">
          <w:pPr>
            <w:pStyle w:val="10E5DAC7690641CC85A218393A808EBD"/>
          </w:pPr>
          <w:r w:rsidRPr="00173B36">
            <w:t>CONTACT</w:t>
          </w:r>
        </w:p>
      </w:docPartBody>
    </w:docPart>
    <w:docPart>
      <w:docPartPr>
        <w:name w:val="AD58D87D1AE34BCA839517987EC4E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B549C-316E-458C-BA0C-ECEA15B8F72D}"/>
      </w:docPartPr>
      <w:docPartBody>
        <w:p w:rsidR="00000000" w:rsidRDefault="00000000">
          <w:pPr>
            <w:pStyle w:val="AD58D87D1AE34BCA839517987EC4ED16"/>
          </w:pPr>
          <w:r w:rsidRPr="00173B3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98"/>
    <w:rsid w:val="00523C80"/>
    <w:rsid w:val="007E4DF7"/>
    <w:rsid w:val="0094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val="en-U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1CED63D0DD45CC93B956949B1E18D5">
    <w:name w:val="161CED63D0DD45CC93B956949B1E18D5"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 w:bidi="ar-SA"/>
      <w14:ligatures w14:val="none"/>
    </w:rPr>
  </w:style>
  <w:style w:type="paragraph" w:customStyle="1" w:styleId="4B90809684E242E09C767180BC1E59B3">
    <w:name w:val="4B90809684E242E09C767180BC1E59B3"/>
  </w:style>
  <w:style w:type="paragraph" w:customStyle="1" w:styleId="10E5DAC7690641CC85A218393A808EBD">
    <w:name w:val="10E5DAC7690641CC85A218393A808EBD"/>
  </w:style>
  <w:style w:type="paragraph" w:customStyle="1" w:styleId="35C24C8B37A743218D70183C10D699B6">
    <w:name w:val="35C24C8B37A743218D70183C10D699B6"/>
  </w:style>
  <w:style w:type="paragraph" w:customStyle="1" w:styleId="07B2834CF6C74E3FAC351F3F25E655EB">
    <w:name w:val="07B2834CF6C74E3FAC351F3F25E655EB"/>
  </w:style>
  <w:style w:type="paragraph" w:customStyle="1" w:styleId="7A50B1754C824EE7A0239A39B69CD677">
    <w:name w:val="7A50B1754C824EE7A0239A39B69CD677"/>
  </w:style>
  <w:style w:type="paragraph" w:customStyle="1" w:styleId="7B7D20A25C2D4ACF8EC9336E39212B08">
    <w:name w:val="7B7D20A25C2D4ACF8EC9336E39212B08"/>
  </w:style>
  <w:style w:type="paragraph" w:customStyle="1" w:styleId="51085B26138A44A2BD3790A451B015EF">
    <w:name w:val="51085B26138A44A2BD3790A451B015EF"/>
  </w:style>
  <w:style w:type="paragraph" w:customStyle="1" w:styleId="D8AD758A1A8C489FAA2B178940BD36B6">
    <w:name w:val="D8AD758A1A8C489FAA2B178940BD36B6"/>
  </w:style>
  <w:style w:type="paragraph" w:customStyle="1" w:styleId="AD58D87D1AE34BCA839517987EC4ED16">
    <w:name w:val="AD58D87D1AE34BCA839517987EC4ED16"/>
  </w:style>
  <w:style w:type="paragraph" w:customStyle="1" w:styleId="5390F13623A54D259794B3FB161345AE">
    <w:name w:val="5390F13623A54D259794B3FB161345AE"/>
  </w:style>
  <w:style w:type="paragraph" w:customStyle="1" w:styleId="DB991E2EE1DF439B9B849E0AA779710C">
    <w:name w:val="DB991E2EE1DF439B9B849E0AA779710C"/>
  </w:style>
  <w:style w:type="paragraph" w:customStyle="1" w:styleId="B967FD64F5F54CCD9AB0BE0202203582">
    <w:name w:val="B967FD64F5F54CCD9AB0BE0202203582"/>
  </w:style>
  <w:style w:type="paragraph" w:customStyle="1" w:styleId="EEFA4816FF1247A4BDA81CAA34DDED63">
    <w:name w:val="EEFA4816FF1247A4BDA81CAA34DDED63"/>
  </w:style>
  <w:style w:type="paragraph" w:customStyle="1" w:styleId="6AB676080AE34EEA8F0E08577E76A207">
    <w:name w:val="6AB676080AE34EEA8F0E08577E76A207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:lang w:val="en-US" w:eastAsia="en-US" w:bidi="ar-SA"/>
      <w14:ligatures w14:val="none"/>
    </w:rPr>
  </w:style>
  <w:style w:type="paragraph" w:customStyle="1" w:styleId="DE305F002DFD44E3A6852D5700260D4E">
    <w:name w:val="DE305F002DFD44E3A6852D5700260D4E"/>
  </w:style>
  <w:style w:type="paragraph" w:customStyle="1" w:styleId="04F0E43A82864C9D8470093F804DAA79">
    <w:name w:val="04F0E43A82864C9D8470093F804DAA79"/>
  </w:style>
  <w:style w:type="paragraph" w:customStyle="1" w:styleId="5021900007004E3C861699503BACD83D">
    <w:name w:val="5021900007004E3C861699503BACD83D"/>
  </w:style>
  <w:style w:type="paragraph" w:customStyle="1" w:styleId="465D75A3BF2C49FAAA7EA9F7867E6482">
    <w:name w:val="465D75A3BF2C49FAAA7EA9F7867E6482"/>
  </w:style>
  <w:style w:type="paragraph" w:customStyle="1" w:styleId="9F091FB12891419DABA5A292D0161BFE">
    <w:name w:val="9F091FB12891419DABA5A292D0161BFE"/>
  </w:style>
  <w:style w:type="paragraph" w:customStyle="1" w:styleId="7A85C6CD3AFE4221883284E4342BB551">
    <w:name w:val="7A85C6CD3AFE4221883284E4342BB551"/>
  </w:style>
  <w:style w:type="paragraph" w:customStyle="1" w:styleId="B8035FBE683241459E92DF13439A25F6">
    <w:name w:val="B8035FBE683241459E92DF13439A25F6"/>
  </w:style>
  <w:style w:type="paragraph" w:customStyle="1" w:styleId="74F1C25B2DF64F3B9D9A326CB8277291">
    <w:name w:val="74F1C25B2DF64F3B9D9A326CB8277291"/>
  </w:style>
  <w:style w:type="paragraph" w:customStyle="1" w:styleId="E05B63DD1EA4421B9DF4056D7720F1C5">
    <w:name w:val="E05B63DD1EA4421B9DF4056D7720F1C5"/>
  </w:style>
  <w:style w:type="paragraph" w:customStyle="1" w:styleId="C6B0999D8DE046E6934B24750D06C0A5">
    <w:name w:val="C6B0999D8DE046E6934B24750D06C0A5"/>
  </w:style>
  <w:style w:type="paragraph" w:customStyle="1" w:styleId="F57EF468E6E146E7A232F1093C9288D1">
    <w:name w:val="F57EF468E6E146E7A232F1093C9288D1"/>
  </w:style>
  <w:style w:type="paragraph" w:customStyle="1" w:styleId="CF6CCB16C9324CC9B8F81067267FE69D">
    <w:name w:val="CF6CCB16C9324CC9B8F81067267FE69D"/>
  </w:style>
  <w:style w:type="paragraph" w:customStyle="1" w:styleId="7CAB3704F909458CB272F058E0CE6548">
    <w:name w:val="7CAB3704F909458CB272F058E0CE6548"/>
  </w:style>
  <w:style w:type="paragraph" w:customStyle="1" w:styleId="00BF8D7D7172451B8DA20155A18383BB">
    <w:name w:val="00BF8D7D7172451B8DA20155A18383BB"/>
  </w:style>
  <w:style w:type="paragraph" w:customStyle="1" w:styleId="5BDE5B8CEC0E4AFEA29C93EE7A0F11D0">
    <w:name w:val="5BDE5B8CEC0E4AFEA29C93EE7A0F11D0"/>
  </w:style>
  <w:style w:type="paragraph" w:customStyle="1" w:styleId="89AA3EDA28404F5A8628D6DC3DCB726C">
    <w:name w:val="89AA3EDA28404F5A8628D6DC3DCB726C"/>
  </w:style>
  <w:style w:type="paragraph" w:customStyle="1" w:styleId="A1A995B0EBBA43209A9DB080F7E693E7">
    <w:name w:val="A1A995B0EBBA43209A9DB080F7E693E7"/>
  </w:style>
  <w:style w:type="paragraph" w:customStyle="1" w:styleId="76D0CD323BF9432284CD87FF7C0983C0">
    <w:name w:val="76D0CD323BF9432284CD87FF7C0983C0"/>
    <w:rsid w:val="00941F98"/>
  </w:style>
  <w:style w:type="paragraph" w:customStyle="1" w:styleId="25C0F37AED3D4FFBBE102082C73DE661">
    <w:name w:val="25C0F37AED3D4FFBBE102082C73DE661"/>
    <w:rsid w:val="00941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85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Jaini</dc:creator>
  <cp:keywords/>
  <dc:description/>
  <cp:lastModifiedBy>ANOUSHKA.N</cp:lastModifiedBy>
  <cp:revision>2</cp:revision>
  <dcterms:created xsi:type="dcterms:W3CDTF">2024-10-09T16:49:00Z</dcterms:created>
  <dcterms:modified xsi:type="dcterms:W3CDTF">2024-10-09T18:14:00Z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